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BAF7" w14:textId="77777777" w:rsidR="005139C4" w:rsidRDefault="005139C4">
      <w:pPr>
        <w:jc w:val="center"/>
        <w:rPr>
          <w:b/>
          <w:sz w:val="24"/>
          <w:szCs w:val="24"/>
        </w:rPr>
      </w:pPr>
    </w:p>
    <w:p w14:paraId="306D4097" w14:textId="77777777" w:rsidR="005139C4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14:paraId="6A53B6CC" w14:textId="77777777" w:rsidR="005139C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Documentação de Software</w:t>
      </w:r>
    </w:p>
    <w:p w14:paraId="28989710" w14:textId="77777777" w:rsidR="005139C4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14:paraId="00E80A52" w14:textId="77777777" w:rsidR="005139C4" w:rsidRDefault="005139C4">
      <w:pPr>
        <w:jc w:val="center"/>
        <w:rPr>
          <w:b/>
          <w:bCs/>
          <w:sz w:val="24"/>
          <w:szCs w:val="24"/>
        </w:rPr>
      </w:pPr>
    </w:p>
    <w:p w14:paraId="60E0A688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14:paraId="256198D5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14:paraId="2C30F820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14:paraId="6DABA7CF" w14:textId="77777777" w:rsidR="005139C4" w:rsidRDefault="005139C4">
      <w:pPr>
        <w:jc w:val="center"/>
        <w:rPr>
          <w:sz w:val="24"/>
          <w:szCs w:val="24"/>
        </w:rPr>
      </w:pPr>
    </w:p>
    <w:p w14:paraId="6D519546" w14:textId="77777777" w:rsidR="005139C4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6DD89FFA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2A7E3C46" w14:textId="77777777" w:rsidR="005139C4" w:rsidRDefault="00000000">
      <w:pPr>
        <w:jc w:val="center"/>
      </w:pPr>
      <w:r>
        <w:rPr>
          <w:sz w:val="24"/>
          <w:szCs w:val="24"/>
        </w:rPr>
        <w:t>Leonardo</w:t>
      </w:r>
    </w:p>
    <w:p w14:paraId="47DB060C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3883D22D" w14:textId="77777777" w:rsidR="005139C4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(7) / Maddock Store</w:t>
      </w:r>
    </w:p>
    <w:p w14:paraId="3422DDB1" w14:textId="77777777" w:rsidR="005139C4" w:rsidRDefault="005139C4">
      <w:pPr>
        <w:jc w:val="center"/>
        <w:rPr>
          <w:sz w:val="24"/>
          <w:szCs w:val="24"/>
        </w:rPr>
      </w:pPr>
    </w:p>
    <w:p w14:paraId="389FA4DF" w14:textId="77777777" w:rsidR="005139C4" w:rsidRDefault="005139C4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5139C4" w14:paraId="033E5A6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C31F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5139C4" w14:paraId="346AED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CDC0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 Martins</w:t>
            </w:r>
          </w:p>
        </w:tc>
      </w:tr>
      <w:tr w:rsidR="005139C4" w14:paraId="185F20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2CAA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Igor Santos</w:t>
            </w:r>
          </w:p>
        </w:tc>
      </w:tr>
      <w:tr w:rsidR="005139C4" w14:paraId="2FE2CB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33ED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Luan Santos</w:t>
            </w:r>
          </w:p>
        </w:tc>
      </w:tr>
      <w:tr w:rsidR="005139C4" w14:paraId="1D0794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798B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Rafael Rita</w:t>
            </w:r>
          </w:p>
        </w:tc>
      </w:tr>
      <w:tr w:rsidR="005139C4" w14:paraId="269B1C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F63B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Vitor Pimenta</w:t>
            </w:r>
          </w:p>
        </w:tc>
      </w:tr>
    </w:tbl>
    <w:p w14:paraId="27A6DAFB" w14:textId="77777777" w:rsidR="005139C4" w:rsidRDefault="005139C4">
      <w:pPr>
        <w:rPr>
          <w:sz w:val="24"/>
          <w:szCs w:val="24"/>
        </w:rPr>
      </w:pPr>
    </w:p>
    <w:p w14:paraId="472B9E62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6F67EF37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0150F41D" w14:textId="77777777" w:rsidR="005139C4" w:rsidRDefault="005139C4">
      <w:pPr>
        <w:pageBreakBefore/>
        <w:suppressAutoHyphens w:val="0"/>
        <w:rPr>
          <w:sz w:val="24"/>
          <w:szCs w:val="24"/>
        </w:rPr>
      </w:pPr>
    </w:p>
    <w:p w14:paraId="19B1BC01" w14:textId="77777777" w:rsidR="005139C4" w:rsidRDefault="005139C4">
      <w:pPr>
        <w:jc w:val="center"/>
        <w:rPr>
          <w:sz w:val="24"/>
          <w:szCs w:val="24"/>
        </w:rPr>
      </w:pPr>
    </w:p>
    <w:p w14:paraId="52862012" w14:textId="77777777" w:rsidR="005139C4" w:rsidRDefault="00000000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FICHA DE CONTROLE - PROJETO INTERDISCIPLINAR</w:t>
      </w:r>
    </w:p>
    <w:p w14:paraId="7E89303C" w14:textId="77777777" w:rsidR="005139C4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172BCBAB" wp14:editId="0631264F">
                <wp:simplePos x="0" y="0"/>
                <wp:positionH relativeFrom="margin">
                  <wp:posOffset>-95417</wp:posOffset>
                </wp:positionH>
                <wp:positionV relativeFrom="paragraph">
                  <wp:posOffset>90114</wp:posOffset>
                </wp:positionV>
                <wp:extent cx="5657219" cy="828675"/>
                <wp:effectExtent l="0" t="0" r="19681" b="66675"/>
                <wp:wrapNone/>
                <wp:docPr id="65695888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219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037928" w14:textId="77777777" w:rsidR="005139C4" w:rsidRDefault="005139C4"/>
                          <w:p w14:paraId="2D4BF310" w14:textId="77777777" w:rsidR="005139C4" w:rsidRDefault="005139C4"/>
                        </w:txbxContent>
                      </wps:txbx>
                      <wps:bodyPr vert="horz" wrap="square" lIns="7562" tIns="7562" rIns="7562" bIns="756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BCBAB" id="Retângulo 3" o:spid="_x0000_s1026" style="position:absolute;margin-left:-7.5pt;margin-top:7.1pt;width:445.45pt;height:65.25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" strokeweight=".70992mm">
                <v:shadow on="t" color="black" opacity="22937f" origin="-.5,-.5" offset="0,.64006mm"/>
                <v:textbox inset=".21006mm,.21006mm,.21006mm,.21006mm">
                  <w:txbxContent>
                    <w:p w14:paraId="71037928" w14:textId="77777777" w:rsidR="005139C4" w:rsidRDefault="005139C4"/>
                    <w:p w14:paraId="2D4BF310" w14:textId="77777777" w:rsidR="005139C4" w:rsidRDefault="005139C4"/>
                  </w:txbxContent>
                </v:textbox>
                <w10:wrap anchorx="margin"/>
              </v:rect>
            </w:pict>
          </mc:Fallback>
        </mc:AlternateContent>
      </w:r>
    </w:p>
    <w:p w14:paraId="700C6049" w14:textId="77777777" w:rsidR="005139C4" w:rsidRDefault="00000000">
      <w:r>
        <w:rPr>
          <w:rFonts w:ascii="Verdana" w:hAnsi="Verdana"/>
          <w:b/>
          <w:bCs/>
          <w:sz w:val="20"/>
          <w:szCs w:val="20"/>
        </w:rPr>
        <w:t xml:space="preserve">DISCIPLINA CHAVE: </w:t>
      </w:r>
      <w:sdt>
        <w:sdtPr>
          <w:alias w:val="Disciplinas"/>
          <w:id w:val="-329369053"/>
          <w:dropDownList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>
              <w:rFonts w:ascii="Verdana" w:hAnsi="Verdana"/>
              <w:b/>
              <w:bCs/>
              <w:sz w:val="20"/>
              <w:szCs w:val="20"/>
            </w:rPr>
            <w:t>Engenharia de Software I - PI I</w:t>
          </w:r>
        </w:sdtContent>
      </w:sdt>
    </w:p>
    <w:p w14:paraId="25D6BF57" w14:textId="77777777" w:rsidR="005139C4" w:rsidRDefault="00000000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14:paraId="3A7738F5" w14:textId="77777777" w:rsidR="005139C4" w:rsidRDefault="005139C4"/>
    <w:p w14:paraId="0AD0EC5E" w14:textId="77777777" w:rsidR="005139C4" w:rsidRDefault="00000000">
      <w:r>
        <w:rPr>
          <w:rFonts w:ascii="Verdana" w:hAnsi="Verdana"/>
          <w:b/>
          <w:sz w:val="20"/>
          <w:szCs w:val="20"/>
        </w:rPr>
        <w:t xml:space="preserve">GRUPO: </w:t>
      </w:r>
      <w:r>
        <w:t>Grupo 07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14:paraId="0C089211" w14:textId="77777777" w:rsidR="005139C4" w:rsidRDefault="00000000">
      <w:r>
        <w:rPr>
          <w:noProof/>
          <w:color w:val="80808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2697473E" wp14:editId="1494E540">
                <wp:simplePos x="0" y="0"/>
                <wp:positionH relativeFrom="margin">
                  <wp:posOffset>-79516</wp:posOffset>
                </wp:positionH>
                <wp:positionV relativeFrom="paragraph">
                  <wp:posOffset>111099</wp:posOffset>
                </wp:positionV>
                <wp:extent cx="5630546" cy="714375"/>
                <wp:effectExtent l="0" t="0" r="27304" b="66675"/>
                <wp:wrapNone/>
                <wp:docPr id="206636427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546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38BE36" w14:textId="77777777" w:rsidR="005139C4" w:rsidRDefault="005139C4">
                            <w:pPr>
                              <w:jc w:val="center"/>
                            </w:pPr>
                          </w:p>
                          <w:p w14:paraId="01E5E03C" w14:textId="77777777" w:rsidR="005139C4" w:rsidRDefault="005139C4">
                            <w:pPr>
                              <w:jc w:val="center"/>
                            </w:pPr>
                          </w:p>
                          <w:p w14:paraId="6AD7FD44" w14:textId="77777777" w:rsidR="005139C4" w:rsidRDefault="005139C4">
                            <w:pPr>
                              <w:jc w:val="center"/>
                            </w:pPr>
                          </w:p>
                          <w:p w14:paraId="7B1BFEA1" w14:textId="77777777" w:rsidR="005139C4" w:rsidRDefault="005139C4">
                            <w:pPr>
                              <w:jc w:val="center"/>
                            </w:pPr>
                          </w:p>
                          <w:p w14:paraId="7C047107" w14:textId="77777777" w:rsidR="005139C4" w:rsidRDefault="005139C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7473E" id="Retângulo 2" o:spid="_x0000_s1027" style="position:absolute;margin-left:-6.25pt;margin-top:8.75pt;width:443.35pt;height:56.25pt;z-index:-50331647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" strokeweight=".70992mm">
                <v:shadow on="t" color="black" opacity="22937f" origin="-.5,-.5" offset="0,.64006mm"/>
                <v:textbox>
                  <w:txbxContent>
                    <w:p w14:paraId="1E38BE36" w14:textId="77777777" w:rsidR="005139C4" w:rsidRDefault="005139C4">
                      <w:pPr>
                        <w:jc w:val="center"/>
                      </w:pPr>
                    </w:p>
                    <w:p w14:paraId="01E5E03C" w14:textId="77777777" w:rsidR="005139C4" w:rsidRDefault="005139C4">
                      <w:pPr>
                        <w:jc w:val="center"/>
                      </w:pPr>
                    </w:p>
                    <w:p w14:paraId="6AD7FD44" w14:textId="77777777" w:rsidR="005139C4" w:rsidRDefault="005139C4">
                      <w:pPr>
                        <w:jc w:val="center"/>
                      </w:pPr>
                    </w:p>
                    <w:p w14:paraId="7B1BFEA1" w14:textId="77777777" w:rsidR="005139C4" w:rsidRDefault="005139C4">
                      <w:pPr>
                        <w:jc w:val="center"/>
                      </w:pPr>
                    </w:p>
                    <w:p w14:paraId="7C047107" w14:textId="77777777" w:rsidR="005139C4" w:rsidRDefault="005139C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D84754" w14:textId="77777777" w:rsidR="005139C4" w:rsidRDefault="00000000">
      <w:r>
        <w:rPr>
          <w:rFonts w:ascii="Verdana" w:hAnsi="Verdana"/>
          <w:b/>
          <w:bCs/>
          <w:sz w:val="20"/>
          <w:szCs w:val="20"/>
        </w:rPr>
        <w:t>TÍTULO DO PROJETO:</w:t>
      </w:r>
    </w:p>
    <w:p w14:paraId="67354159" w14:textId="77777777" w:rsidR="005139C4" w:rsidRDefault="00000000">
      <w:r>
        <w:rPr>
          <w:rFonts w:ascii="Verdana" w:hAnsi="Verdana"/>
          <w:b/>
          <w:sz w:val="20"/>
          <w:szCs w:val="20"/>
        </w:rPr>
        <w:t>DATA DA APRESENTAÇÃO: 19/06/2024</w:t>
      </w:r>
    </w:p>
    <w:p w14:paraId="0118D963" w14:textId="77777777" w:rsidR="005139C4" w:rsidRDefault="00000000">
      <w:r>
        <w:rPr>
          <w:rFonts w:ascii="Verdana" w:hAnsi="Verdana"/>
          <w:b/>
          <w:sz w:val="20"/>
          <w:szCs w:val="20"/>
        </w:rPr>
        <w:t xml:space="preserve">NOTA:   </w:t>
      </w:r>
    </w:p>
    <w:p w14:paraId="31586D94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8708C9A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0CEBA04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15C2E0E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703B4EB4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E474D59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06F0FD9" w14:textId="77777777" w:rsidR="005139C4" w:rsidRDefault="00000000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Grupo 7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5139C4" w14:paraId="55059063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FBA5E" w14:textId="77777777" w:rsidR="005139C4" w:rsidRDefault="0000000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8D61" w14:textId="77777777" w:rsidR="005139C4" w:rsidRDefault="0000000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5139C4" w14:paraId="7334085B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111D" w14:textId="77777777" w:rsidR="005139C4" w:rsidRDefault="00000000">
            <w:pPr>
              <w:spacing w:line="240" w:lineRule="auto"/>
            </w:pPr>
            <w:r>
              <w:rPr>
                <w:sz w:val="24"/>
                <w:szCs w:val="24"/>
              </w:rPr>
              <w:t>Eduardo Martins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A55A2" w14:textId="77777777" w:rsidR="005139C4" w:rsidRDefault="005139C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5139C4" w14:paraId="0DF14DFA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8977" w14:textId="77777777" w:rsidR="005139C4" w:rsidRDefault="00000000">
            <w:pPr>
              <w:spacing w:line="240" w:lineRule="auto"/>
            </w:pPr>
            <w:r>
              <w:rPr>
                <w:sz w:val="24"/>
                <w:szCs w:val="24"/>
              </w:rPr>
              <w:t>Igor Santos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35E31" w14:textId="77777777" w:rsidR="005139C4" w:rsidRDefault="005139C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5139C4" w14:paraId="6B13A7A5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30EE" w14:textId="77777777" w:rsidR="005139C4" w:rsidRDefault="00000000">
            <w:pPr>
              <w:spacing w:line="240" w:lineRule="auto"/>
            </w:pPr>
            <w:r>
              <w:rPr>
                <w:sz w:val="24"/>
                <w:szCs w:val="24"/>
              </w:rPr>
              <w:t>Luan Santos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714BE" w14:textId="77777777" w:rsidR="005139C4" w:rsidRDefault="005139C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5139C4" w14:paraId="40A24D2C" w14:textId="77777777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35110" w14:textId="77777777" w:rsidR="005139C4" w:rsidRDefault="00000000">
            <w:pPr>
              <w:spacing w:line="240" w:lineRule="auto"/>
            </w:pPr>
            <w:r>
              <w:rPr>
                <w:sz w:val="24"/>
                <w:szCs w:val="24"/>
              </w:rPr>
              <w:t>Rafael Rita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B0D9" w14:textId="77777777" w:rsidR="005139C4" w:rsidRDefault="005139C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14:paraId="2D7770BF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5A2D081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C9CE0E8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796CE9BD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624FE01C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D55741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4253F2C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9963E6C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3E58590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17418E00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48F161AD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6F3D1538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1563EA5A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35222C7A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7B111D7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5AA4FDB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6A6C721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4731E872" w14:textId="77777777" w:rsidR="005139C4" w:rsidRDefault="00000000">
      <w:r>
        <w:rPr>
          <w:rFonts w:ascii="Verdana" w:hAnsi="Verdana"/>
          <w:b/>
          <w:sz w:val="20"/>
          <w:szCs w:val="20"/>
        </w:rPr>
        <w:t>Araras, 19 de junho de 2024</w:t>
      </w:r>
    </w:p>
    <w:p w14:paraId="60AF44BD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3EECF302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333603B" w14:textId="77777777" w:rsidR="005139C4" w:rsidRDefault="0000000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04FF7C5F" w14:textId="77777777" w:rsidR="005139C4" w:rsidRDefault="00000000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Professor Orlando Saraiva do Nascimento Júnior</w:t>
      </w:r>
    </w:p>
    <w:p w14:paraId="5853002F" w14:textId="77777777" w:rsidR="005139C4" w:rsidRDefault="005139C4">
      <w:pPr>
        <w:pageBreakBefore/>
        <w:rPr>
          <w:sz w:val="28"/>
          <w:szCs w:val="28"/>
        </w:rPr>
      </w:pPr>
    </w:p>
    <w:p w14:paraId="033AE358" w14:textId="77777777" w:rsidR="005139C4" w:rsidRDefault="00000000">
      <w:pPr>
        <w:pStyle w:val="CabealhodoSumrio"/>
        <w:numPr>
          <w:ilvl w:val="0"/>
          <w:numId w:val="0"/>
        </w:numPr>
        <w:ind w:left="1068" w:hanging="360"/>
        <w:jc w:val="center"/>
        <w:outlineLvl w:val="9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Sumário</w:t>
      </w:r>
    </w:p>
    <w:p w14:paraId="05305966" w14:textId="77777777" w:rsidR="005139C4" w:rsidRDefault="00000000">
      <w:pPr>
        <w:pStyle w:val="Ttulo1"/>
      </w:pPr>
      <w:r>
        <w:t>INTRODUÇÃO</w:t>
      </w:r>
    </w:p>
    <w:p w14:paraId="2AE25AE7" w14:textId="77777777" w:rsidR="005139C4" w:rsidRDefault="00000000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Objetivos</w:t>
      </w:r>
    </w:p>
    <w:p w14:paraId="48C606E8" w14:textId="77777777" w:rsidR="005139C4" w:rsidRDefault="00000000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Escopo do projeto</w:t>
      </w:r>
    </w:p>
    <w:p w14:paraId="7003C94F" w14:textId="77777777" w:rsidR="005139C4" w:rsidRDefault="00000000">
      <w:pPr>
        <w:pStyle w:val="Ttulo1"/>
      </w:pPr>
      <w:r>
        <w:t>DESENVOLVIMENTO</w:t>
      </w:r>
    </w:p>
    <w:p w14:paraId="5C4EC7BF" w14:textId="77777777" w:rsidR="005139C4" w:rsidRDefault="00000000">
      <w:pPr>
        <w:ind w:firstLine="710"/>
        <w:rPr>
          <w:sz w:val="24"/>
          <w:szCs w:val="24"/>
        </w:rPr>
      </w:pPr>
      <w:r>
        <w:rPr>
          <w:sz w:val="24"/>
          <w:szCs w:val="24"/>
        </w:rPr>
        <w:t>2.1 Metodologia Utilizada</w:t>
      </w:r>
    </w:p>
    <w:p w14:paraId="5551C187" w14:textId="77777777" w:rsidR="005139C4" w:rsidRDefault="00000000">
      <w:pPr>
        <w:ind w:firstLine="710"/>
        <w:rPr>
          <w:sz w:val="24"/>
          <w:szCs w:val="24"/>
        </w:rPr>
      </w:pPr>
      <w:r>
        <w:rPr>
          <w:sz w:val="24"/>
          <w:szCs w:val="24"/>
        </w:rPr>
        <w:t>2.2 Levantamento de Requisitos</w:t>
      </w:r>
    </w:p>
    <w:p w14:paraId="3C7A3B66" w14:textId="77777777" w:rsidR="005139C4" w:rsidRDefault="00000000">
      <w:pPr>
        <w:ind w:firstLine="710"/>
        <w:rPr>
          <w:sz w:val="24"/>
          <w:szCs w:val="24"/>
        </w:rPr>
      </w:pPr>
      <w:r>
        <w:rPr>
          <w:sz w:val="24"/>
          <w:szCs w:val="24"/>
        </w:rPr>
        <w:t>2.3 Cronograma</w:t>
      </w:r>
    </w:p>
    <w:p w14:paraId="38458C5A" w14:textId="77777777" w:rsidR="005139C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2.2.1 Requisitos Funcionais</w:t>
      </w:r>
    </w:p>
    <w:p w14:paraId="5F26196F" w14:textId="77777777" w:rsidR="005139C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2.2.2 Requisitos Não Funcionais</w:t>
      </w:r>
    </w:p>
    <w:p w14:paraId="53AA8EC4" w14:textId="77777777" w:rsidR="005139C4" w:rsidRDefault="00000000">
      <w:pPr>
        <w:pStyle w:val="Ttulo1"/>
      </w:pPr>
      <w:r>
        <w:t>DOCUMENTAÇÃO</w:t>
      </w:r>
    </w:p>
    <w:p w14:paraId="5133CE11" w14:textId="77777777" w:rsidR="005139C4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3.1    Diagramas UML</w:t>
      </w:r>
    </w:p>
    <w:p w14:paraId="4B754C59" w14:textId="77777777" w:rsidR="005139C4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3.1.1 Diagrama de Caso de Uso</w:t>
      </w:r>
    </w:p>
    <w:p w14:paraId="6DFEDAEE" w14:textId="77777777" w:rsidR="005139C4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3.1.2 Diagrama de Contexto</w:t>
      </w:r>
    </w:p>
    <w:p w14:paraId="6521CC2D" w14:textId="77777777" w:rsidR="005139C4" w:rsidRDefault="00000000">
      <w:pPr>
        <w:pStyle w:val="Ttulo1"/>
      </w:pPr>
      <w:r>
        <w:t>CONSIDERAÇÕES FINAIS</w:t>
      </w:r>
    </w:p>
    <w:p w14:paraId="5CA2D3F4" w14:textId="77777777" w:rsidR="005139C4" w:rsidRDefault="00000000">
      <w:pPr>
        <w:ind w:left="708"/>
        <w:rPr>
          <w:sz w:val="24"/>
          <w:szCs w:val="24"/>
        </w:rPr>
      </w:pPr>
      <w:r>
        <w:rPr>
          <w:sz w:val="24"/>
          <w:szCs w:val="24"/>
        </w:rPr>
        <w:t>4.1 Dificuldades enfrentadas</w:t>
      </w:r>
    </w:p>
    <w:p w14:paraId="6DAA3046" w14:textId="77777777" w:rsidR="005139C4" w:rsidRDefault="00000000">
      <w:pPr>
        <w:ind w:left="708"/>
        <w:rPr>
          <w:sz w:val="24"/>
          <w:szCs w:val="24"/>
        </w:rPr>
      </w:pPr>
      <w:r>
        <w:rPr>
          <w:sz w:val="24"/>
          <w:szCs w:val="24"/>
        </w:rPr>
        <w:t>4.2 Conclusão</w:t>
      </w:r>
    </w:p>
    <w:p w14:paraId="350AD834" w14:textId="77777777" w:rsidR="005139C4" w:rsidRDefault="00000000">
      <w:pPr>
        <w:ind w:left="708"/>
        <w:rPr>
          <w:sz w:val="24"/>
          <w:szCs w:val="24"/>
        </w:rPr>
      </w:pPr>
      <w:r>
        <w:rPr>
          <w:sz w:val="24"/>
          <w:szCs w:val="24"/>
        </w:rPr>
        <w:t>4.3 Contribuições Individuais</w:t>
      </w:r>
    </w:p>
    <w:p w14:paraId="7C151695" w14:textId="77777777" w:rsidR="005139C4" w:rsidRDefault="00000000">
      <w:pPr>
        <w:pStyle w:val="Ttulo1"/>
      </w:pPr>
      <w:r>
        <w:t>REFERÊNCIAS</w:t>
      </w:r>
    </w:p>
    <w:p w14:paraId="50104E36" w14:textId="77777777" w:rsidR="005139C4" w:rsidRDefault="005139C4">
      <w:pPr>
        <w:pageBreakBefore/>
        <w:rPr>
          <w:b/>
          <w:sz w:val="28"/>
          <w:szCs w:val="28"/>
        </w:rPr>
      </w:pPr>
    </w:p>
    <w:p w14:paraId="1C953FAB" w14:textId="77777777" w:rsidR="005139C4" w:rsidRDefault="00000000">
      <w:pPr>
        <w:pStyle w:val="Ttulo1"/>
        <w:numPr>
          <w:ilvl w:val="0"/>
          <w:numId w:val="10"/>
        </w:numPr>
      </w:pPr>
      <w:r>
        <w:t>INTRODUÇÃO</w:t>
      </w:r>
    </w:p>
    <w:p w14:paraId="24B832A1" w14:textId="77777777" w:rsidR="005139C4" w:rsidRDefault="00000000">
      <w:r>
        <w:t>Este documento apresenta a especificação do projeto para o desenvolvimento de uma aplicação web destinada à loja de roupas femininas "Maddock Store". Localizada na cidade de Araras, no estado de São Paulo, a loja oferece uma variedade de peças de vestuário feminino adequadas para diversas ocasiões.</w:t>
      </w:r>
    </w:p>
    <w:p w14:paraId="497B041C" w14:textId="77777777" w:rsidR="005139C4" w:rsidRDefault="005139C4"/>
    <w:p w14:paraId="0F5973CD" w14:textId="77777777" w:rsidR="005139C4" w:rsidRDefault="00000000">
      <w:pPr>
        <w:rPr>
          <w:sz w:val="24"/>
          <w:szCs w:val="24"/>
        </w:rPr>
      </w:pPr>
      <w:r>
        <w:rPr>
          <w:sz w:val="24"/>
          <w:szCs w:val="24"/>
        </w:rPr>
        <w:t>Link do repositório: https://github.com/RafaelRRita/Grupo-07</w:t>
      </w:r>
    </w:p>
    <w:p w14:paraId="75BC39D7" w14:textId="77777777" w:rsidR="005139C4" w:rsidRDefault="005139C4">
      <w:pPr>
        <w:rPr>
          <w:sz w:val="24"/>
          <w:szCs w:val="24"/>
        </w:rPr>
      </w:pPr>
    </w:p>
    <w:p w14:paraId="5103DA0D" w14:textId="77777777" w:rsidR="005139C4" w:rsidRDefault="005139C4">
      <w:pPr>
        <w:rPr>
          <w:sz w:val="24"/>
          <w:szCs w:val="24"/>
        </w:rPr>
      </w:pPr>
    </w:p>
    <w:p w14:paraId="1BD102C3" w14:textId="77777777" w:rsidR="005139C4" w:rsidRDefault="00000000">
      <w:pPr>
        <w:pStyle w:val="PargrafodaLista"/>
        <w:numPr>
          <w:ilvl w:val="1"/>
          <w:numId w:val="1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Objetivos</w:t>
      </w:r>
    </w:p>
    <w:p w14:paraId="3C63A4BE" w14:textId="77777777" w:rsidR="005139C4" w:rsidRDefault="005139C4">
      <w:pPr>
        <w:rPr>
          <w:sz w:val="24"/>
          <w:szCs w:val="24"/>
        </w:rPr>
      </w:pPr>
    </w:p>
    <w:p w14:paraId="55B3E5D0" w14:textId="77777777" w:rsidR="005139C4" w:rsidRDefault="00000000">
      <w:r>
        <w:t>O objetivo deste projeto interdisciplinar é desenvolver um protótipo de aplicação web no estilo "e-commerce" para a Maddock Store. A proposta inclui um layout sofisticado e um design elegante, apresentando de forma clara e funcional uma amostra dos produtos disponíveis na loja. O foco principal é otimizar a experiência de compra para os clientes e simplificar o processo de venda das peças de roupa oferecidas pela empresa.</w:t>
      </w:r>
    </w:p>
    <w:p w14:paraId="71843FC4" w14:textId="77777777" w:rsidR="005139C4" w:rsidRDefault="00000000">
      <w:pPr>
        <w:pStyle w:val="Ttulo1"/>
      </w:pPr>
      <w:bookmarkStart w:id="0" w:name="_f7jgtdjz4z44"/>
      <w:bookmarkStart w:id="1" w:name="_e6ygphsuszjk"/>
      <w:bookmarkStart w:id="2" w:name="__RefHeading___Toc1482_4053971637"/>
      <w:bookmarkStart w:id="3" w:name="_Toc161762656"/>
      <w:bookmarkEnd w:id="0"/>
      <w:bookmarkEnd w:id="1"/>
      <w:r>
        <w:t>1.2 Escopo do sistema</w:t>
      </w:r>
      <w:bookmarkEnd w:id="2"/>
      <w:bookmarkEnd w:id="3"/>
    </w:p>
    <w:p w14:paraId="798F2EEC" w14:textId="77777777" w:rsidR="005139C4" w:rsidRDefault="00000000">
      <w:pPr>
        <w:spacing w:before="240" w:after="240"/>
      </w:pPr>
      <w:r>
        <w:t>O escopo inicial do nosso projeto inclui as seguintes limitações:</w:t>
      </w:r>
    </w:p>
    <w:p w14:paraId="05080328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r>
        <w:t>Uma landing page, com descrição da loja;</w:t>
      </w:r>
    </w:p>
    <w:p w14:paraId="1F6DCCE8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r>
        <w:t>Protótipo de navbar pra pesquisa de produtos;</w:t>
      </w:r>
    </w:p>
    <w:p w14:paraId="525A9CAC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r>
        <w:t>Carrosel com imagens dos produtos oferecidos pela loja;</w:t>
      </w:r>
    </w:p>
    <w:p w14:paraId="79395BC1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r>
        <w:t>5 páginas (Index, Catálogo, Página de Login, Cadastro e Carrinho);</w:t>
      </w:r>
    </w:p>
    <w:p w14:paraId="2882032F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r>
        <w:t>Rodapé com redes sociais;</w:t>
      </w:r>
    </w:p>
    <w:p w14:paraId="1EC0F685" w14:textId="77777777" w:rsidR="005139C4" w:rsidRDefault="005139C4">
      <w:pPr>
        <w:pageBreakBefore/>
        <w:suppressAutoHyphens w:val="0"/>
      </w:pPr>
    </w:p>
    <w:p w14:paraId="6BBE1AFD" w14:textId="77777777" w:rsidR="005139C4" w:rsidRDefault="00000000">
      <w:pPr>
        <w:pStyle w:val="Ttulo1"/>
        <w:numPr>
          <w:ilvl w:val="0"/>
          <w:numId w:val="13"/>
        </w:numPr>
        <w:spacing w:before="240" w:after="240"/>
      </w:pPr>
      <w:r>
        <w:t>DESENVOLVIMENTO</w:t>
      </w:r>
    </w:p>
    <w:p w14:paraId="771E5178" w14:textId="77777777" w:rsidR="005139C4" w:rsidRDefault="00000000">
      <w:pPr>
        <w:suppressAutoHyphens w:val="0"/>
        <w:ind w:firstLine="708"/>
        <w:rPr>
          <w:i/>
          <w:iCs/>
        </w:rPr>
      </w:pPr>
      <w:r>
        <w:rPr>
          <w:i/>
          <w:iCs/>
        </w:rPr>
        <w:t>2.1 Metodologia Utilizada</w:t>
      </w:r>
      <w:r>
        <w:rPr>
          <w:i/>
          <w:iCs/>
        </w:rPr>
        <w:tab/>
      </w:r>
    </w:p>
    <w:p w14:paraId="612868A5" w14:textId="77777777" w:rsidR="005139C4" w:rsidRDefault="00000000">
      <w:pPr>
        <w:suppressAutoHyphens w:val="0"/>
      </w:pPr>
      <w:r>
        <w:t>Optamos por adotar a metodologia ágil Scrum para o desenvolvimento deste projeto, devido ao prazo reduzido para sua conclusão. Essa abordagem foi escolhida por permitir entregas rápidas e eficientes, sem comprometer a qualidade do produto final. Seguimos os cinco principais passos do Scrum, garantindo organização, colaboração e agilidade ao longo do processo.</w:t>
      </w:r>
    </w:p>
    <w:p w14:paraId="66436C1D" w14:textId="77777777" w:rsidR="005139C4" w:rsidRDefault="005139C4">
      <w:pPr>
        <w:suppressAutoHyphens w:val="0"/>
      </w:pPr>
    </w:p>
    <w:p w14:paraId="43977D23" w14:textId="77777777" w:rsidR="005139C4" w:rsidRDefault="00000000">
      <w:pPr>
        <w:suppressAutoHyphens w:val="0"/>
        <w:ind w:firstLine="720"/>
        <w:rPr>
          <w:i/>
          <w:iCs/>
        </w:rPr>
      </w:pPr>
      <w:r>
        <w:rPr>
          <w:i/>
          <w:iCs/>
        </w:rPr>
        <w:t>2.2 Levantamento de Requisitos</w:t>
      </w:r>
    </w:p>
    <w:p w14:paraId="25A87112" w14:textId="77777777" w:rsidR="005139C4" w:rsidRDefault="00000000">
      <w:pPr>
        <w:suppressAutoHyphens w:val="0"/>
      </w:pPr>
      <w:r>
        <w:t xml:space="preserve">Realizamos uma reunião inicial com o cliente para compreender suas principais necessidades e expectativas. Durante o encontro, nosso objetivo foi identificar as funcionalidades essenciais que o cliente desejava incluir no sistema. </w:t>
      </w:r>
    </w:p>
    <w:p w14:paraId="4A0692B6" w14:textId="77777777" w:rsidR="005139C4" w:rsidRDefault="005139C4">
      <w:pPr>
        <w:suppressAutoHyphens w:val="0"/>
        <w:rPr>
          <w:i/>
          <w:iCs/>
          <w:sz w:val="24"/>
          <w:szCs w:val="24"/>
        </w:rPr>
      </w:pPr>
    </w:p>
    <w:p w14:paraId="79371B6B" w14:textId="77777777" w:rsidR="005139C4" w:rsidRDefault="00000000">
      <w:pPr>
        <w:suppressAutoHyphens w:val="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2.2.1 Requisitos Funcionais</w:t>
      </w: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5E22AE0C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3C6C4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D2073" w14:textId="77777777" w:rsidR="005139C4" w:rsidRDefault="00000000">
            <w:pPr>
              <w:suppressAutoHyphens w:val="0"/>
              <w:spacing w:before="120" w:line="240" w:lineRule="auto"/>
            </w:pPr>
            <w:r>
              <w:t>Sistema de Cadastro</w:t>
            </w:r>
          </w:p>
        </w:tc>
      </w:tr>
      <w:tr w:rsidR="005139C4" w14:paraId="16DC9336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ED2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04F8" w14:textId="77777777" w:rsidR="005139C4" w:rsidRDefault="00000000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  <w:tr w:rsidR="005139C4" w14:paraId="32F3BEF8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2E80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9A98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possuir uma tela de cadastro para novos usuários onde podem futuramente cadastrar seus dados utilizando informações pessoais básicas, como nome, email, telefone e senha.</w:t>
            </w:r>
          </w:p>
        </w:tc>
      </w:tr>
      <w:tr w:rsidR="005139C4" w14:paraId="0425D39C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1EC6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75A74" w14:textId="77777777" w:rsidR="005139C4" w:rsidRDefault="00000000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5139C4" w14:paraId="6DC9B220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3B56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1C6F" w14:textId="77777777" w:rsidR="005139C4" w:rsidRDefault="00000000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  <w:tr w:rsidR="005139C4" w14:paraId="4FC4DF55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373BA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B9B61" w14:textId="77777777" w:rsidR="005139C4" w:rsidRDefault="00000000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5139C4" w14:paraId="7CF3FA59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8ACE6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DD869" w14:textId="77777777" w:rsidR="005139C4" w:rsidRDefault="00000000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36D8301A" w14:textId="77777777" w:rsidR="005139C4" w:rsidRDefault="005139C4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6A17B2C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3462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84C65" w14:textId="77777777" w:rsidR="005139C4" w:rsidRDefault="00000000">
            <w:pPr>
              <w:suppressAutoHyphens w:val="0"/>
              <w:spacing w:before="120" w:line="240" w:lineRule="auto"/>
            </w:pPr>
            <w:r>
              <w:t>Sistema de Login</w:t>
            </w:r>
          </w:p>
        </w:tc>
      </w:tr>
      <w:tr w:rsidR="005139C4" w14:paraId="723B1D39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17DD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47D63" w14:textId="77777777" w:rsidR="005139C4" w:rsidRDefault="00000000">
            <w:pPr>
              <w:suppressAutoHyphens w:val="0"/>
              <w:spacing w:before="120" w:line="240" w:lineRule="auto"/>
            </w:pPr>
            <w:r>
              <w:t>REQF02</w:t>
            </w:r>
          </w:p>
        </w:tc>
      </w:tr>
      <w:tr w:rsidR="005139C4" w14:paraId="19190376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00E0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843E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possuir uma tela de login para usuários entrarem em suas contas através dos dados cadastrados anteriormente.</w:t>
            </w:r>
          </w:p>
        </w:tc>
      </w:tr>
      <w:tr w:rsidR="005139C4" w14:paraId="472EF4FF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7D8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EF66" w14:textId="77777777" w:rsidR="005139C4" w:rsidRDefault="00000000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5139C4" w14:paraId="2A5E2EB7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A56A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BB7FD" w14:textId="77777777" w:rsidR="005139C4" w:rsidRDefault="00000000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  <w:tr w:rsidR="005139C4" w14:paraId="417F6A09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F918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B0D06" w14:textId="77777777" w:rsidR="005139C4" w:rsidRDefault="00000000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5139C4" w14:paraId="1BB6D826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3A05A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8AB" w14:textId="77777777" w:rsidR="005139C4" w:rsidRDefault="00000000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508EDCFB" w14:textId="77777777" w:rsidR="005139C4" w:rsidRDefault="005139C4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3AFE8D32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655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CCAD7" w14:textId="77777777" w:rsidR="005139C4" w:rsidRDefault="00000000">
            <w:pPr>
              <w:suppressAutoHyphens w:val="0"/>
              <w:spacing w:before="120" w:line="240" w:lineRule="auto"/>
            </w:pPr>
            <w:r>
              <w:t>Gerenciamento de Carrinho</w:t>
            </w:r>
          </w:p>
        </w:tc>
      </w:tr>
      <w:tr w:rsidR="005139C4" w14:paraId="07A623AA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B910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A508" w14:textId="77777777" w:rsidR="005139C4" w:rsidRDefault="00000000">
            <w:pPr>
              <w:suppressAutoHyphens w:val="0"/>
              <w:spacing w:before="120" w:line="240" w:lineRule="auto"/>
            </w:pPr>
            <w:r>
              <w:t>REQF03</w:t>
            </w:r>
          </w:p>
        </w:tc>
      </w:tr>
      <w:tr w:rsidR="005139C4" w14:paraId="47EBEEEE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D8A0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D1783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dar ao usuário a escolha de ver os produtos que ele selecionou para comprar, e então optar por remover ou não esses produtos.</w:t>
            </w:r>
          </w:p>
        </w:tc>
      </w:tr>
      <w:tr w:rsidR="005139C4" w14:paraId="1872CE0E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A0158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617C" w14:textId="77777777" w:rsidR="005139C4" w:rsidRDefault="00000000">
            <w:pPr>
              <w:suppressAutoHyphens w:val="0"/>
              <w:spacing w:before="120" w:line="240" w:lineRule="auto"/>
            </w:pPr>
            <w:r>
              <w:t>Importante</w:t>
            </w:r>
          </w:p>
        </w:tc>
      </w:tr>
      <w:tr w:rsidR="005139C4" w14:paraId="16BBCB80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BA2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DB73F" w14:textId="77777777" w:rsidR="005139C4" w:rsidRDefault="00000000">
            <w:pPr>
              <w:suppressAutoHyphens w:val="0"/>
              <w:spacing w:before="120" w:line="240" w:lineRule="auto"/>
            </w:pPr>
            <w:r>
              <w:t>Não há dependências</w:t>
            </w:r>
          </w:p>
        </w:tc>
      </w:tr>
      <w:tr w:rsidR="005139C4" w14:paraId="289387D9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984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0F77F" w14:textId="77777777" w:rsidR="005139C4" w:rsidRDefault="00000000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5139C4" w14:paraId="6BB0434D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F58F6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4B9FF" w14:textId="77777777" w:rsidR="005139C4" w:rsidRDefault="00000000">
            <w:pPr>
              <w:suppressAutoHyphens w:val="0"/>
              <w:spacing w:before="120" w:line="240" w:lineRule="auto"/>
            </w:pPr>
            <w:r>
              <w:t>Usuário</w:t>
            </w:r>
          </w:p>
        </w:tc>
      </w:tr>
    </w:tbl>
    <w:p w14:paraId="6412CEBE" w14:textId="77777777" w:rsidR="005139C4" w:rsidRDefault="005139C4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017F217E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22CE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1B0F9" w14:textId="77777777" w:rsidR="005139C4" w:rsidRDefault="00000000">
            <w:pPr>
              <w:suppressAutoHyphens w:val="0"/>
              <w:spacing w:before="120" w:line="240" w:lineRule="auto"/>
            </w:pPr>
            <w:r>
              <w:t>Visualização do Carrinho</w:t>
            </w:r>
          </w:p>
        </w:tc>
      </w:tr>
      <w:tr w:rsidR="005139C4" w14:paraId="23763E0D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9ADF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6040D" w14:textId="77777777" w:rsidR="005139C4" w:rsidRDefault="00000000">
            <w:pPr>
              <w:suppressAutoHyphens w:val="0"/>
              <w:spacing w:before="120" w:line="240" w:lineRule="auto"/>
            </w:pPr>
            <w:r>
              <w:t>REQF04</w:t>
            </w:r>
          </w:p>
        </w:tc>
      </w:tr>
      <w:tr w:rsidR="005139C4" w14:paraId="6C61BBB2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2C5A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31F2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apresentar o catálogo de produtos vendidos pela loja, junto com o preço e uma imagem ilustrativa do mesmo.</w:t>
            </w:r>
          </w:p>
        </w:tc>
      </w:tr>
      <w:tr w:rsidR="005139C4" w14:paraId="68D13246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A9100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9AF27" w14:textId="77777777" w:rsidR="005139C4" w:rsidRDefault="00000000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5139C4" w14:paraId="204CD1F3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8FB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CCC6" w14:textId="77777777" w:rsidR="005139C4" w:rsidRDefault="00000000">
            <w:pPr>
              <w:suppressAutoHyphens w:val="0"/>
              <w:spacing w:before="120" w:line="240" w:lineRule="auto"/>
            </w:pPr>
            <w:r>
              <w:t>REQF02</w:t>
            </w:r>
          </w:p>
        </w:tc>
      </w:tr>
      <w:tr w:rsidR="005139C4" w14:paraId="0CA7929D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213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B8FD" w14:textId="77777777" w:rsidR="005139C4" w:rsidRDefault="00000000">
            <w:pPr>
              <w:suppressAutoHyphens w:val="0"/>
              <w:spacing w:before="120" w:line="240" w:lineRule="auto"/>
            </w:pPr>
            <w:r>
              <w:t>O catálogo só deve mostrar aos usuários peças de roupas que estão no estoque e possam ser vendidas</w:t>
            </w:r>
          </w:p>
        </w:tc>
      </w:tr>
      <w:tr w:rsidR="005139C4" w14:paraId="54030D9D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3634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1FF6" w14:textId="77777777" w:rsidR="005139C4" w:rsidRDefault="00000000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142E136F" w14:textId="77777777" w:rsidR="005139C4" w:rsidRDefault="005139C4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7747CB89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432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9AB27" w14:textId="77777777" w:rsidR="005139C4" w:rsidRDefault="00000000">
            <w:pPr>
              <w:suppressAutoHyphens w:val="0"/>
              <w:spacing w:before="120" w:line="240" w:lineRule="auto"/>
            </w:pPr>
            <w:r>
              <w:t>Busca de produto</w:t>
            </w:r>
          </w:p>
        </w:tc>
      </w:tr>
      <w:tr w:rsidR="005139C4" w14:paraId="31C3E1B6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834D8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81" w14:textId="77777777" w:rsidR="005139C4" w:rsidRDefault="00000000">
            <w:pPr>
              <w:suppressAutoHyphens w:val="0"/>
              <w:spacing w:before="120" w:line="240" w:lineRule="auto"/>
            </w:pPr>
            <w:r>
              <w:t>REQF05</w:t>
            </w:r>
          </w:p>
        </w:tc>
      </w:tr>
      <w:tr w:rsidR="005139C4" w14:paraId="47681D89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6BF4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527E3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oferecer um protótipo de busca de produtos, onde o usuário pode buscar por palavras-chaves e os itens relacionados devem aparecer ao usuário.</w:t>
            </w:r>
          </w:p>
        </w:tc>
      </w:tr>
      <w:tr w:rsidR="005139C4" w14:paraId="3E875AC3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E42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AFF76" w14:textId="77777777" w:rsidR="005139C4" w:rsidRDefault="00000000">
            <w:pPr>
              <w:suppressAutoHyphens w:val="0"/>
              <w:spacing w:before="120" w:line="240" w:lineRule="auto"/>
            </w:pPr>
            <w:r>
              <w:t>Desejável</w:t>
            </w:r>
          </w:p>
        </w:tc>
      </w:tr>
      <w:tr w:rsidR="005139C4" w14:paraId="6570125E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1CDA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C095D" w14:textId="77777777" w:rsidR="005139C4" w:rsidRDefault="00000000">
            <w:pPr>
              <w:suppressAutoHyphens w:val="0"/>
              <w:spacing w:before="120" w:line="240" w:lineRule="auto"/>
            </w:pPr>
            <w:r>
              <w:t>Não há dependências</w:t>
            </w:r>
          </w:p>
        </w:tc>
      </w:tr>
      <w:tr w:rsidR="005139C4" w14:paraId="0F922EDE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D9B55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D708" w14:textId="77777777" w:rsidR="005139C4" w:rsidRDefault="00000000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5139C4" w14:paraId="42D3FD98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AFC5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01074" w14:textId="77777777" w:rsidR="005139C4" w:rsidRDefault="00000000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59B486AF" w14:textId="77777777" w:rsidR="005139C4" w:rsidRDefault="005139C4">
      <w:pPr>
        <w:suppressAutoHyphens w:val="0"/>
      </w:pPr>
    </w:p>
    <w:p w14:paraId="7D9FD8F0" w14:textId="77777777" w:rsidR="005139C4" w:rsidRDefault="00000000">
      <w:pPr>
        <w:suppressAutoHyphens w:val="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2.2.2 Requisitos Não Funcionais</w:t>
      </w: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5139C4" w14:paraId="075F326B" w14:textId="7777777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2689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28CC6" w14:textId="77777777" w:rsidR="005139C4" w:rsidRDefault="00000000">
            <w:pPr>
              <w:suppressAutoHyphens w:val="0"/>
              <w:spacing w:before="120" w:line="240" w:lineRule="auto"/>
            </w:pPr>
            <w:r>
              <w:t>Não alteração da identidade visual</w:t>
            </w:r>
          </w:p>
        </w:tc>
      </w:tr>
      <w:tr w:rsidR="005139C4" w14:paraId="2C650C4D" w14:textId="7777777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E5F8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56A7" w14:textId="77777777" w:rsidR="005139C4" w:rsidRDefault="00000000">
            <w:pPr>
              <w:suppressAutoHyphens w:val="0"/>
              <w:spacing w:before="120" w:line="240" w:lineRule="auto"/>
            </w:pPr>
            <w:r>
              <w:t>RNF01</w:t>
            </w:r>
          </w:p>
        </w:tc>
      </w:tr>
      <w:tr w:rsidR="005139C4" w14:paraId="4FB242DE" w14:textId="7777777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5B253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F783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possuir uma tela de login para usuários entrarem em suas contas através dos dados cadastrados anteriormente.</w:t>
            </w:r>
          </w:p>
        </w:tc>
      </w:tr>
      <w:tr w:rsidR="005139C4" w14:paraId="359AA74D" w14:textId="7777777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C163E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E08F6" w14:textId="77777777" w:rsidR="005139C4" w:rsidRDefault="00000000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5139C4" w14:paraId="47749589" w14:textId="7777777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0F7F6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55AAD" w14:textId="77777777" w:rsidR="005139C4" w:rsidRDefault="00000000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</w:tbl>
    <w:p w14:paraId="5E9977D1" w14:textId="77777777" w:rsidR="005139C4" w:rsidRDefault="005139C4">
      <w:pPr>
        <w:suppressAutoHyphens w:val="0"/>
      </w:pPr>
    </w:p>
    <w:p w14:paraId="40967EF8" w14:textId="77777777" w:rsidR="005139C4" w:rsidRDefault="005139C4">
      <w:pPr>
        <w:suppressAutoHyphens w:val="0"/>
      </w:pPr>
    </w:p>
    <w:p w14:paraId="6891B51A" w14:textId="77777777" w:rsidR="005139C4" w:rsidRDefault="005139C4">
      <w:pPr>
        <w:suppressAutoHyphens w:val="0"/>
      </w:pPr>
    </w:p>
    <w:p w14:paraId="38DD8B73" w14:textId="77777777" w:rsidR="005139C4" w:rsidRDefault="005139C4">
      <w:pPr>
        <w:suppressAutoHyphens w:val="0"/>
      </w:pPr>
    </w:p>
    <w:p w14:paraId="263B8EEC" w14:textId="77777777" w:rsidR="005139C4" w:rsidRDefault="005139C4">
      <w:pPr>
        <w:suppressAutoHyphens w:val="0"/>
      </w:pPr>
    </w:p>
    <w:p w14:paraId="55E6CCE6" w14:textId="77777777" w:rsidR="005139C4" w:rsidRDefault="005139C4">
      <w:pPr>
        <w:suppressAutoHyphens w:val="0"/>
      </w:pPr>
    </w:p>
    <w:p w14:paraId="124F733E" w14:textId="77777777" w:rsidR="005139C4" w:rsidRDefault="00000000">
      <w:pPr>
        <w:suppressAutoHyphens w:val="0"/>
        <w:ind w:firstLine="720"/>
        <w:rPr>
          <w:i/>
          <w:iCs/>
        </w:rPr>
      </w:pPr>
      <w:r>
        <w:rPr>
          <w:i/>
          <w:iCs/>
        </w:rPr>
        <w:lastRenderedPageBreak/>
        <w:t>2.3 Cronograma</w:t>
      </w: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5139C4" w14:paraId="2CFA18C6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C347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4" w:name="_otr3feagh8c7"/>
            <w:bookmarkEnd w:id="4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45A6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23/10 a 29/10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B664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30/10 a</w:t>
            </w:r>
          </w:p>
          <w:p w14:paraId="6451DFEF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CA36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06/11 a</w:t>
            </w:r>
          </w:p>
          <w:p w14:paraId="50425328" w14:textId="77777777" w:rsidR="005139C4" w:rsidRDefault="00000000">
            <w:pPr>
              <w:jc w:val="center"/>
            </w:pPr>
            <w:r>
              <w:rPr>
                <w:b/>
              </w:rPr>
              <w:t>12/11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01B2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13/11 a 19/11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CD2D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20/11 a 26/11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0412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27/11 a 03/12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26BD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04/12</w:t>
            </w:r>
          </w:p>
        </w:tc>
      </w:tr>
      <w:tr w:rsidR="005139C4" w14:paraId="51E0F5A5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1DED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D734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B20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324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73B6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BD4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DE94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C908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3A96B471" w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AE8E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1D7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504C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294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A4E9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79FA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4510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3719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35007DF2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E5B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5196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E11A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74CA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5B1F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AA21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5CC0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046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4C7BBD3E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6C13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19D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967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DD00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2D8E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884A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4158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AB3B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33A9B61A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BFF3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B19C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6977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D220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CB93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97DA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4AAE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CFC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0C50083C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D9FE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90E3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FD00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CD1B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520F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EDB4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ED93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22C8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0AEAA0BF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9466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C8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B00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6CA9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55C1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9618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ED69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B50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73AF6DB1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7DE0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E6F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B353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2FBA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AB5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02DA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2689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183B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7A6D4065" w14:textId="77777777">
        <w:tblPrEx>
          <w:tblCellMar>
            <w:top w:w="0" w:type="dxa"/>
            <w:bottom w:w="0" w:type="dxa"/>
          </w:tblCellMar>
        </w:tblPrEx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0C79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4A7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55CC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7781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8E91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308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D147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9C4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4C4C6DFC" w14:textId="77777777" w:rsidR="005139C4" w:rsidRDefault="005139C4">
      <w:pPr>
        <w:suppressAutoHyphens w:val="0"/>
        <w:rPr>
          <w:b/>
          <w:sz w:val="28"/>
          <w:szCs w:val="28"/>
        </w:rPr>
      </w:pPr>
      <w:bookmarkStart w:id="5" w:name="_Toc161762661"/>
      <w:bookmarkStart w:id="6" w:name="__RefHeading___Toc1488_4053971637"/>
    </w:p>
    <w:p w14:paraId="2B2429CD" w14:textId="77777777" w:rsidR="005139C4" w:rsidRDefault="005139C4">
      <w:pPr>
        <w:suppressAutoHyphens w:val="0"/>
        <w:rPr>
          <w:b/>
          <w:sz w:val="28"/>
          <w:szCs w:val="28"/>
        </w:rPr>
      </w:pPr>
    </w:p>
    <w:p w14:paraId="25645B5E" w14:textId="77777777" w:rsidR="005139C4" w:rsidRDefault="005139C4">
      <w:pPr>
        <w:pageBreakBefore/>
        <w:suppressAutoHyphens w:val="0"/>
        <w:rPr>
          <w:b/>
          <w:sz w:val="28"/>
          <w:szCs w:val="28"/>
        </w:rPr>
      </w:pPr>
    </w:p>
    <w:p w14:paraId="1611D9FA" w14:textId="77777777" w:rsidR="005139C4" w:rsidRDefault="00000000">
      <w:pPr>
        <w:pStyle w:val="Ttulo1"/>
      </w:pPr>
      <w:r>
        <w:t>D</w:t>
      </w:r>
      <w:bookmarkEnd w:id="5"/>
      <w:bookmarkEnd w:id="6"/>
      <w:r>
        <w:t>OCUMENTAÇÃO</w:t>
      </w:r>
    </w:p>
    <w:p w14:paraId="45E40178" w14:textId="77777777" w:rsidR="005139C4" w:rsidRDefault="00000000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57193488" w14:textId="77777777" w:rsidR="005139C4" w:rsidRDefault="00000000">
      <w:pPr>
        <w:pStyle w:val="Ttulo2"/>
        <w:ind w:firstLine="568"/>
        <w:rPr>
          <w:b w:val="0"/>
          <w:bCs w:val="0"/>
          <w:i/>
          <w:iCs/>
        </w:rPr>
      </w:pPr>
      <w:bookmarkStart w:id="7" w:name="_Toc161762664"/>
      <w:bookmarkStart w:id="8" w:name="__RefHeading___Toc1492_4053971637"/>
      <w:r>
        <w:rPr>
          <w:b w:val="0"/>
          <w:bCs w:val="0"/>
          <w:i/>
          <w:iCs/>
        </w:rPr>
        <w:t>3.1 Diagrama</w:t>
      </w:r>
      <w:bookmarkEnd w:id="7"/>
      <w:bookmarkEnd w:id="8"/>
      <w:r>
        <w:rPr>
          <w:b w:val="0"/>
          <w:bCs w:val="0"/>
          <w:i/>
          <w:iCs/>
        </w:rPr>
        <w:t>s de UML</w:t>
      </w:r>
    </w:p>
    <w:p w14:paraId="7D011A5F" w14:textId="77777777" w:rsidR="005139C4" w:rsidRDefault="00000000">
      <w:r>
        <w:t>Para garantir uma compreensão clara e detalhada do funcionamento do sistema, desenvolvemos uma série de diagramas UML (Linguagem de Modelagem Unificada). Utilizamos diagramas de caso de uso para identificar e ilustrar as interações dos atores com o sistema. Além disso, criamos diagramas de contexto, que mostram o sistema em relação ao ambiente externo.</w:t>
      </w:r>
    </w:p>
    <w:p w14:paraId="2E5DADF7" w14:textId="77777777" w:rsidR="005139C4" w:rsidRDefault="005139C4"/>
    <w:p w14:paraId="5AE7B585" w14:textId="77777777" w:rsidR="005139C4" w:rsidRDefault="00000000">
      <w:pPr>
        <w:ind w:left="71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3.1.1 Diagrama de Caso de uso:</w:t>
      </w:r>
    </w:p>
    <w:p w14:paraId="062B9286" w14:textId="77777777" w:rsidR="005139C4" w:rsidRDefault="00000000">
      <w:pPr>
        <w:ind w:left="710"/>
        <w:jc w:val="center"/>
      </w:pPr>
      <w:r>
        <w:rPr>
          <w:noProof/>
        </w:rPr>
        <w:drawing>
          <wp:inline distT="0" distB="0" distL="0" distR="0" wp14:anchorId="2F2B85EB" wp14:editId="33BD4EA8">
            <wp:extent cx="3637254" cy="3844686"/>
            <wp:effectExtent l="0" t="0" r="1296" b="3414"/>
            <wp:docPr id="206557172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54" cy="38446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A0E509" w14:textId="77777777" w:rsidR="005139C4" w:rsidRDefault="00000000">
      <w:pPr>
        <w:ind w:left="710"/>
        <w:jc w:val="center"/>
        <w:rPr>
          <w:sz w:val="14"/>
          <w:szCs w:val="14"/>
        </w:rPr>
      </w:pPr>
      <w:r>
        <w:rPr>
          <w:sz w:val="14"/>
          <w:szCs w:val="14"/>
        </w:rPr>
        <w:t>Fonte: Própria</w:t>
      </w:r>
    </w:p>
    <w:p w14:paraId="477F799D" w14:textId="77777777" w:rsidR="005139C4" w:rsidRDefault="005139C4"/>
    <w:p w14:paraId="006952BB" w14:textId="77777777" w:rsidR="005139C4" w:rsidRDefault="00000000">
      <w:pPr>
        <w:ind w:left="710"/>
        <w:jc w:val="center"/>
      </w:pPr>
      <w:r>
        <w:rPr>
          <w:noProof/>
        </w:rPr>
        <w:lastRenderedPageBreak/>
        <w:drawing>
          <wp:inline distT="0" distB="0" distL="0" distR="0" wp14:anchorId="007F450C" wp14:editId="2D8891D0">
            <wp:extent cx="4593735" cy="3812764"/>
            <wp:effectExtent l="0" t="0" r="0" b="0"/>
            <wp:docPr id="1871576816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3735" cy="38127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97897A" w14:textId="77777777" w:rsidR="005139C4" w:rsidRDefault="00000000">
      <w:pPr>
        <w:jc w:val="center"/>
        <w:rPr>
          <w:sz w:val="14"/>
          <w:szCs w:val="14"/>
        </w:rPr>
      </w:pPr>
      <w:r>
        <w:rPr>
          <w:sz w:val="14"/>
          <w:szCs w:val="14"/>
        </w:rPr>
        <w:t>Fonte: Própria</w:t>
      </w:r>
      <w:bookmarkStart w:id="9" w:name="_xmux0r3xll0b"/>
      <w:bookmarkStart w:id="10" w:name="_Toc161762665"/>
      <w:bookmarkEnd w:id="9"/>
      <w:bookmarkEnd w:id="10"/>
    </w:p>
    <w:p w14:paraId="4781FA58" w14:textId="77777777" w:rsidR="005139C4" w:rsidRDefault="00000000">
      <w:pPr>
        <w:pStyle w:val="Ttulo2"/>
        <w:ind w:firstLine="566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3.1.2 Diagrama de Contexto:</w:t>
      </w:r>
    </w:p>
    <w:p w14:paraId="606DCED8" w14:textId="77777777" w:rsidR="005139C4" w:rsidRDefault="00000000">
      <w:pPr>
        <w:ind w:left="708"/>
        <w:jc w:val="center"/>
      </w:pPr>
      <w:r>
        <w:rPr>
          <w:noProof/>
        </w:rPr>
        <w:drawing>
          <wp:inline distT="0" distB="0" distL="0" distR="0" wp14:anchorId="6B4E91BB" wp14:editId="4039AEFA">
            <wp:extent cx="4190064" cy="3367982"/>
            <wp:effectExtent l="0" t="0" r="936" b="3868"/>
            <wp:docPr id="754739930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064" cy="3367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A51C3E" w14:textId="77777777" w:rsidR="005139C4" w:rsidRDefault="005139C4"/>
    <w:p w14:paraId="2C396651" w14:textId="77777777" w:rsidR="005139C4" w:rsidRDefault="005139C4"/>
    <w:p w14:paraId="31170B91" w14:textId="77777777" w:rsidR="005139C4" w:rsidRDefault="00000000">
      <w:pPr>
        <w:pStyle w:val="Ttulo2"/>
      </w:pPr>
      <w:bookmarkStart w:id="11" w:name="__RefHeading___Toc1496_4053971637"/>
      <w:r>
        <w:t>Interface do usuário</w:t>
      </w:r>
      <w:bookmarkEnd w:id="11"/>
    </w:p>
    <w:p w14:paraId="5C2380DB" w14:textId="77777777" w:rsidR="005139C4" w:rsidRDefault="005139C4">
      <w:pPr>
        <w:pageBreakBefore/>
        <w:suppressAutoHyphens w:val="0"/>
      </w:pPr>
    </w:p>
    <w:p w14:paraId="591340D3" w14:textId="77777777" w:rsidR="005139C4" w:rsidRDefault="00000000">
      <w:pPr>
        <w:pStyle w:val="Ttulo1"/>
      </w:pPr>
      <w:bookmarkStart w:id="12" w:name="_Toc161762669"/>
      <w:bookmarkStart w:id="13" w:name="__RefHeading___Toc1500_4053971637"/>
      <w:r>
        <w:t>Considerações Finais</w:t>
      </w:r>
      <w:bookmarkEnd w:id="12"/>
      <w:bookmarkEnd w:id="13"/>
    </w:p>
    <w:p w14:paraId="52AAD4BD" w14:textId="77777777" w:rsidR="005139C4" w:rsidRDefault="00000000">
      <w:pPr>
        <w:ind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4.1 Dificuldades Enfrentadas</w:t>
      </w:r>
    </w:p>
    <w:p w14:paraId="7EB03AB0" w14:textId="77777777" w:rsidR="005139C4" w:rsidRDefault="00000000">
      <w:r>
        <w:t>Durante o desenvolvimento do projeto integrador, enfrentamos muitos problemas, tivemos que mudar de cliente, então acabamos sentindo que o prazo era muito curto, ficamos receosos achando que não conseguiríamos entregar no prazo, ao final do semestre, nos deparamos com o acúmulo de conteúdo de outras matérias do curso.</w:t>
      </w:r>
    </w:p>
    <w:p w14:paraId="49C85E95" w14:textId="77777777" w:rsidR="005139C4" w:rsidRDefault="005139C4"/>
    <w:p w14:paraId="26E162A8" w14:textId="77777777" w:rsidR="005139C4" w:rsidRDefault="00000000">
      <w:r>
        <w:t>Por conta da ausência do nosso professor de Design Digital, sentimos muita dificuldade em gerenciar um protótipo que no futuro poderia vir a ser funcional. A ausência dessa matéria, principalmente nesse primeiro semestre, acarretou numa certa quebra de expectativa.</w:t>
      </w:r>
    </w:p>
    <w:p w14:paraId="2F92896B" w14:textId="77777777" w:rsidR="005139C4" w:rsidRDefault="005139C4"/>
    <w:p w14:paraId="23AEA52A" w14:textId="77777777" w:rsidR="005139C4" w:rsidRDefault="00000000">
      <w:pPr>
        <w:ind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4.2 Contribuições Individuais</w:t>
      </w:r>
    </w:p>
    <w:p w14:paraId="7E03072F" w14:textId="77777777" w:rsidR="005139C4" w:rsidRDefault="00000000">
      <w:pPr>
        <w:rPr>
          <w:u w:val="single"/>
        </w:rPr>
      </w:pPr>
      <w:r>
        <w:rPr>
          <w:u w:val="single"/>
        </w:rPr>
        <w:t>Eduardo Martins: Design, Construção do site;</w:t>
      </w:r>
    </w:p>
    <w:p w14:paraId="5537887D" w14:textId="77777777" w:rsidR="005139C4" w:rsidRDefault="00000000">
      <w:pPr>
        <w:rPr>
          <w:u w:val="single"/>
        </w:rPr>
      </w:pPr>
      <w:r>
        <w:rPr>
          <w:u w:val="single"/>
        </w:rPr>
        <w:t>Igor Santos: Design, Diagramas e Slides;</w:t>
      </w:r>
    </w:p>
    <w:p w14:paraId="4E7C0B56" w14:textId="77777777" w:rsidR="005139C4" w:rsidRDefault="00000000">
      <w:pPr>
        <w:rPr>
          <w:u w:val="single"/>
        </w:rPr>
      </w:pPr>
      <w:r>
        <w:rPr>
          <w:u w:val="single"/>
        </w:rPr>
        <w:t>Luan Santos: Diagramas, Construção do site;</w:t>
      </w:r>
    </w:p>
    <w:p w14:paraId="07CBB99D" w14:textId="77777777" w:rsidR="005139C4" w:rsidRDefault="00000000">
      <w:pPr>
        <w:rPr>
          <w:u w:val="single"/>
        </w:rPr>
      </w:pPr>
      <w:r>
        <w:rPr>
          <w:u w:val="single"/>
        </w:rPr>
        <w:t>Rafael Rita: Construção do site, Diagramas;</w:t>
      </w:r>
    </w:p>
    <w:p w14:paraId="2D9C6792" w14:textId="77777777" w:rsidR="005139C4" w:rsidRDefault="00000000">
      <w:pPr>
        <w:rPr>
          <w:u w:val="single"/>
        </w:rPr>
      </w:pPr>
      <w:r>
        <w:rPr>
          <w:u w:val="single"/>
        </w:rPr>
        <w:t>Vitor Pimenta: Documentação, Diagramas e Slides.</w:t>
      </w:r>
    </w:p>
    <w:p w14:paraId="643E13F8" w14:textId="77777777" w:rsidR="005139C4" w:rsidRDefault="005139C4">
      <w:pPr>
        <w:pageBreakBefore/>
        <w:suppressAutoHyphens w:val="0"/>
      </w:pPr>
    </w:p>
    <w:p w14:paraId="3C90F952" w14:textId="77777777" w:rsidR="005139C4" w:rsidRDefault="00000000">
      <w:pPr>
        <w:pStyle w:val="Ttulo1"/>
      </w:pPr>
      <w:r>
        <w:t>REFERÊNCIAS</w:t>
      </w:r>
    </w:p>
    <w:p w14:paraId="20B98BAB" w14:textId="77777777" w:rsidR="005139C4" w:rsidRDefault="00000000">
      <w:r>
        <w:t>Usamos de exemplo o template apresentado pelo Orlando para a confecção desse documento;</w:t>
      </w:r>
    </w:p>
    <w:p w14:paraId="092FE08A" w14:textId="77777777" w:rsidR="005139C4" w:rsidRDefault="00000000">
      <w:r>
        <w:t>Usamos de exemplo os Pis de outros semestres como referência para o nosso repositório;</w:t>
      </w:r>
    </w:p>
    <w:p w14:paraId="0CC5B134" w14:textId="77777777" w:rsidR="005139C4" w:rsidRDefault="00000000">
      <w:r>
        <w:t>Usamos de exemplo outros sites de loja de roupas como referência para a criação do nosso site.</w:t>
      </w:r>
    </w:p>
    <w:sectPr w:rsidR="005139C4">
      <w:headerReference w:type="default" r:id="rId10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117F5" w14:textId="77777777" w:rsidR="00790CD6" w:rsidRDefault="00790CD6">
      <w:pPr>
        <w:spacing w:line="240" w:lineRule="auto"/>
      </w:pPr>
      <w:r>
        <w:separator/>
      </w:r>
    </w:p>
  </w:endnote>
  <w:endnote w:type="continuationSeparator" w:id="0">
    <w:p w14:paraId="23B6C906" w14:textId="77777777" w:rsidR="00790CD6" w:rsidRDefault="00790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89C94" w14:textId="77777777" w:rsidR="00790CD6" w:rsidRDefault="00790CD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3260EBC" w14:textId="77777777" w:rsidR="00790CD6" w:rsidRDefault="00790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C1797" w14:textId="77777777" w:rsidR="00000000" w:rsidRDefault="00000000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02CF0326" wp14:editId="5AB8723D">
          <wp:extent cx="3600358" cy="657362"/>
          <wp:effectExtent l="0" t="0" r="92" b="9388"/>
          <wp:docPr id="483333729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58" cy="65736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6D1CBCE" w14:textId="77777777" w:rsidR="00000000" w:rsidRDefault="00000000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59847068" w14:textId="77777777" w:rsidR="00000000" w:rsidRDefault="00000000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 w14:paraId="48D92610" w14:textId="77777777" w:rsidR="00000000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C2A"/>
    <w:multiLevelType w:val="multilevel"/>
    <w:tmpl w:val="1A50BF92"/>
    <w:styleLink w:val="WWOutlineListStyle6"/>
    <w:lvl w:ilvl="0">
      <w:start w:val="1"/>
      <w:numFmt w:val="decimal"/>
      <w:pStyle w:val="Ttulo1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96B7008"/>
    <w:multiLevelType w:val="multilevel"/>
    <w:tmpl w:val="588666B0"/>
    <w:styleLink w:val="WWOutlineListStyle1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A846B07"/>
    <w:multiLevelType w:val="multilevel"/>
    <w:tmpl w:val="5FB046B6"/>
    <w:styleLink w:val="WWOutlineListStyle3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B6A55E7"/>
    <w:multiLevelType w:val="multilevel"/>
    <w:tmpl w:val="787C9BEA"/>
    <w:styleLink w:val="WWOutlineListStyle5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C7E0B01"/>
    <w:multiLevelType w:val="multilevel"/>
    <w:tmpl w:val="ADC013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8A5601F"/>
    <w:multiLevelType w:val="multilevel"/>
    <w:tmpl w:val="C5DE7A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70" w:hanging="360"/>
      </w:pPr>
    </w:lvl>
    <w:lvl w:ilvl="2">
      <w:start w:val="1"/>
      <w:numFmt w:val="decimal"/>
      <w:lvlText w:val="%1.%2.%3"/>
      <w:lvlJc w:val="left"/>
      <w:pPr>
        <w:ind w:left="2140" w:hanging="720"/>
      </w:pPr>
    </w:lvl>
    <w:lvl w:ilvl="3">
      <w:start w:val="1"/>
      <w:numFmt w:val="decimal"/>
      <w:lvlText w:val="%1.%2.%3.%4"/>
      <w:lvlJc w:val="left"/>
      <w:pPr>
        <w:ind w:left="2850" w:hanging="720"/>
      </w:pPr>
    </w:lvl>
    <w:lvl w:ilvl="4">
      <w:start w:val="1"/>
      <w:numFmt w:val="decimal"/>
      <w:lvlText w:val="%1.%2.%3.%4.%5"/>
      <w:lvlJc w:val="left"/>
      <w:pPr>
        <w:ind w:left="3920" w:hanging="1080"/>
      </w:pPr>
    </w:lvl>
    <w:lvl w:ilvl="5">
      <w:start w:val="1"/>
      <w:numFmt w:val="decimal"/>
      <w:lvlText w:val="%1.%2.%3.%4.%5.%6"/>
      <w:lvlJc w:val="left"/>
      <w:pPr>
        <w:ind w:left="4630" w:hanging="1080"/>
      </w:pPr>
    </w:lvl>
    <w:lvl w:ilvl="6">
      <w:start w:val="1"/>
      <w:numFmt w:val="decimal"/>
      <w:lvlText w:val="%1.%2.%3.%4.%5.%6.%7"/>
      <w:lvlJc w:val="left"/>
      <w:pPr>
        <w:ind w:left="5700" w:hanging="1440"/>
      </w:pPr>
    </w:lvl>
    <w:lvl w:ilvl="7">
      <w:start w:val="1"/>
      <w:numFmt w:val="decimal"/>
      <w:lvlText w:val="%1.%2.%3.%4.%5.%6.%7.%8"/>
      <w:lvlJc w:val="left"/>
      <w:pPr>
        <w:ind w:left="6410" w:hanging="1440"/>
      </w:pPr>
    </w:lvl>
    <w:lvl w:ilvl="8">
      <w:start w:val="1"/>
      <w:numFmt w:val="decimal"/>
      <w:lvlText w:val="%1.%2.%3.%4.%5.%6.%7.%8.%9"/>
      <w:lvlJc w:val="left"/>
      <w:pPr>
        <w:ind w:left="7480" w:hanging="1800"/>
      </w:pPr>
    </w:lvl>
  </w:abstractNum>
  <w:abstractNum w:abstractNumId="6" w15:restartNumberingAfterBreak="0">
    <w:nsid w:val="407913FC"/>
    <w:multiLevelType w:val="multilevel"/>
    <w:tmpl w:val="A762C46C"/>
    <w:styleLink w:val="WWOutlineListStyle2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4996345E"/>
    <w:multiLevelType w:val="multilevel"/>
    <w:tmpl w:val="868C3DB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70" w:hanging="360"/>
      </w:pPr>
    </w:lvl>
    <w:lvl w:ilvl="2">
      <w:start w:val="1"/>
      <w:numFmt w:val="decimal"/>
      <w:lvlText w:val="%1.%2.%3"/>
      <w:lvlJc w:val="left"/>
      <w:pPr>
        <w:ind w:left="2140" w:hanging="720"/>
      </w:pPr>
    </w:lvl>
    <w:lvl w:ilvl="3">
      <w:start w:val="1"/>
      <w:numFmt w:val="decimal"/>
      <w:lvlText w:val="%1.%2.%3.%4"/>
      <w:lvlJc w:val="left"/>
      <w:pPr>
        <w:ind w:left="2850" w:hanging="720"/>
      </w:pPr>
    </w:lvl>
    <w:lvl w:ilvl="4">
      <w:start w:val="1"/>
      <w:numFmt w:val="decimal"/>
      <w:lvlText w:val="%1.%2.%3.%4.%5"/>
      <w:lvlJc w:val="left"/>
      <w:pPr>
        <w:ind w:left="3920" w:hanging="1080"/>
      </w:pPr>
    </w:lvl>
    <w:lvl w:ilvl="5">
      <w:start w:val="1"/>
      <w:numFmt w:val="decimal"/>
      <w:lvlText w:val="%1.%2.%3.%4.%5.%6"/>
      <w:lvlJc w:val="left"/>
      <w:pPr>
        <w:ind w:left="4630" w:hanging="1080"/>
      </w:pPr>
    </w:lvl>
    <w:lvl w:ilvl="6">
      <w:start w:val="1"/>
      <w:numFmt w:val="decimal"/>
      <w:lvlText w:val="%1.%2.%3.%4.%5.%6.%7"/>
      <w:lvlJc w:val="left"/>
      <w:pPr>
        <w:ind w:left="5700" w:hanging="1440"/>
      </w:pPr>
    </w:lvl>
    <w:lvl w:ilvl="7">
      <w:start w:val="1"/>
      <w:numFmt w:val="decimal"/>
      <w:lvlText w:val="%1.%2.%3.%4.%5.%6.%7.%8"/>
      <w:lvlJc w:val="left"/>
      <w:pPr>
        <w:ind w:left="6410" w:hanging="1440"/>
      </w:pPr>
    </w:lvl>
    <w:lvl w:ilvl="8">
      <w:start w:val="1"/>
      <w:numFmt w:val="decimal"/>
      <w:lvlText w:val="%1.%2.%3.%4.%5.%6.%7.%8.%9"/>
      <w:lvlJc w:val="left"/>
      <w:pPr>
        <w:ind w:left="7480" w:hanging="1800"/>
      </w:pPr>
    </w:lvl>
  </w:abstractNum>
  <w:abstractNum w:abstractNumId="8" w15:restartNumberingAfterBreak="0">
    <w:nsid w:val="4CA5218C"/>
    <w:multiLevelType w:val="multilevel"/>
    <w:tmpl w:val="43382782"/>
    <w:styleLink w:val="WWOutlineListStyle4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2FD6C10"/>
    <w:multiLevelType w:val="multilevel"/>
    <w:tmpl w:val="BF7EDB04"/>
    <w:styleLink w:val="WWOutlineListStyle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5D9B5E4E"/>
    <w:multiLevelType w:val="multilevel"/>
    <w:tmpl w:val="30C20A4C"/>
    <w:styleLink w:val="Outline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815829">
    <w:abstractNumId w:val="0"/>
  </w:num>
  <w:num w:numId="2" w16cid:durableId="2113740159">
    <w:abstractNumId w:val="3"/>
  </w:num>
  <w:num w:numId="3" w16cid:durableId="7295395">
    <w:abstractNumId w:val="8"/>
  </w:num>
  <w:num w:numId="4" w16cid:durableId="268050708">
    <w:abstractNumId w:val="2"/>
  </w:num>
  <w:num w:numId="5" w16cid:durableId="222060543">
    <w:abstractNumId w:val="6"/>
  </w:num>
  <w:num w:numId="6" w16cid:durableId="1846825113">
    <w:abstractNumId w:val="1"/>
  </w:num>
  <w:num w:numId="7" w16cid:durableId="1637569917">
    <w:abstractNumId w:val="9"/>
  </w:num>
  <w:num w:numId="8" w16cid:durableId="670986989">
    <w:abstractNumId w:val="10"/>
  </w:num>
  <w:num w:numId="9" w16cid:durableId="254441235">
    <w:abstractNumId w:val="7"/>
  </w:num>
  <w:num w:numId="10" w16cid:durableId="1035347966">
    <w:abstractNumId w:val="0"/>
    <w:lvlOverride w:ilvl="0">
      <w:startOverride w:val="1"/>
    </w:lvlOverride>
  </w:num>
  <w:num w:numId="11" w16cid:durableId="1211454080">
    <w:abstractNumId w:val="5"/>
  </w:num>
  <w:num w:numId="12" w16cid:durableId="1267618880">
    <w:abstractNumId w:val="4"/>
  </w:num>
  <w:num w:numId="13" w16cid:durableId="14391772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139C4"/>
    <w:rsid w:val="005139C4"/>
    <w:rsid w:val="00790CD6"/>
    <w:rsid w:val="00934B0F"/>
    <w:rsid w:val="00E8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2F37"/>
  <w15:docId w15:val="{A0280486-EBA6-46DF-8833-2ACF9FE9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Normal"/>
    <w:uiPriority w:val="9"/>
    <w:qFormat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6">
    <w:name w:val="WW_OutlineListStyle_6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40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tabs>
        <w:tab w:val="right" w:leader="dot" w:pos="9029"/>
      </w:tabs>
      <w:spacing w:after="100"/>
    </w:pPr>
    <w:rPr>
      <w:sz w:val="24"/>
      <w:szCs w:val="24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numbering" w:customStyle="1" w:styleId="WWOutlineListStyle5">
    <w:name w:val="WW_OutlineListStyle_5"/>
    <w:basedOn w:val="Semlista"/>
    <w:pPr>
      <w:numPr>
        <w:numId w:val="2"/>
      </w:numPr>
    </w:pPr>
  </w:style>
  <w:style w:type="numbering" w:customStyle="1" w:styleId="WWOutlineListStyle4">
    <w:name w:val="WW_OutlineListStyle_4"/>
    <w:basedOn w:val="Semlista"/>
    <w:pPr>
      <w:numPr>
        <w:numId w:val="3"/>
      </w:numPr>
    </w:pPr>
  </w:style>
  <w:style w:type="numbering" w:customStyle="1" w:styleId="WWOutlineListStyle3">
    <w:name w:val="WW_OutlineListStyle_3"/>
    <w:basedOn w:val="Semlista"/>
    <w:pPr>
      <w:numPr>
        <w:numId w:val="4"/>
      </w:numPr>
    </w:pPr>
  </w:style>
  <w:style w:type="numbering" w:customStyle="1" w:styleId="WWOutlineListStyle2">
    <w:name w:val="WW_OutlineListStyle_2"/>
    <w:basedOn w:val="Semlista"/>
    <w:pPr>
      <w:numPr>
        <w:numId w:val="5"/>
      </w:numPr>
    </w:pPr>
  </w:style>
  <w:style w:type="numbering" w:customStyle="1" w:styleId="WWOutlineListStyle1">
    <w:name w:val="WW_OutlineListStyle_1"/>
    <w:basedOn w:val="Semlista"/>
    <w:pPr>
      <w:numPr>
        <w:numId w:val="6"/>
      </w:numPr>
    </w:pPr>
  </w:style>
  <w:style w:type="numbering" w:customStyle="1" w:styleId="WWOutlineListStyle">
    <w:name w:val="WW_OutlineListStyle"/>
    <w:basedOn w:val="Semlista"/>
    <w:pPr>
      <w:numPr>
        <w:numId w:val="7"/>
      </w:numPr>
    </w:pPr>
  </w:style>
  <w:style w:type="numbering" w:customStyle="1" w:styleId="Outline">
    <w:name w:val="Outline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2024-12-02T01:04:00Z</dcterms:created>
  <dcterms:modified xsi:type="dcterms:W3CDTF">2024-12-02T01:04:00Z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